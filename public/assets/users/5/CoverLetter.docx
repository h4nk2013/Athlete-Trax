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Author"/>
        <w:id w:val="4828253"/>
        <w:placeholder>
          <w:docPart w:val="C6CC9905817D4116B018FF674C6CB68A"/>
        </w:placeholder>
        <w:dataBinding w:prefixMappings="xmlns:ns0='http://schemas.openxmlformats.org/package/2006/metadata/core-properties' xmlns:ns1='http://purl.org/dc/elements/1.1/'" w:xpath="/ns0:coreProperties[1]/ns1:creator[1]" w:storeItemID="{6C3C8BC8-F283-45AE-878A-BAB7291924A1}"/>
        <w:text/>
      </w:sdtPr>
      <w:sdtContent>
        <w:p w:rsidR="005508A5" w:rsidRDefault="00FA36DA">
          <w:pPr>
            <w:pStyle w:val="Bold"/>
          </w:pPr>
          <w:r>
            <w:t>Hrishikesh Prakash Sardar</w:t>
          </w:r>
        </w:p>
      </w:sdtContent>
    </w:sdt>
    <w:p w:rsidR="005508A5" w:rsidRDefault="00FA36DA">
      <w:r>
        <w:t>2400, Virginia Avenue, NW, C907.</w:t>
      </w:r>
    </w:p>
    <w:p w:rsidR="00B157A5" w:rsidRDefault="00FA36DA" w:rsidP="00B157A5">
      <w:r>
        <w:t>Washington, DC, 20037.</w:t>
      </w:r>
    </w:p>
    <w:p w:rsidR="00B157A5" w:rsidRDefault="00B157A5" w:rsidP="00B157A5"/>
    <w:p w:rsidR="005508A5" w:rsidRDefault="00912A39" w:rsidP="00B157A5">
      <w:sdt>
        <w:sdtPr>
          <w:id w:val="4828272"/>
          <w:placeholder>
            <w:docPart w:val="C8F25E9B65D04ACAB9AA796096344CF6"/>
          </w:placeholder>
          <w:dataBinding w:prefixMappings="xmlns:ns0='http://schemas.microsoft.com/office/2006/coverPageProps'" w:xpath="/ns0:CoverPageProperties[1]/ns0:PublishDate[1]" w:storeItemID="{55AF091B-3C7A-41E3-B477-F2FDAA23CFDA}"/>
          <w:date w:fullDate="2013-03-28T00:00:00Z">
            <w:dateFormat w:val="MMMM d, yyyy"/>
            <w:lid w:val="en-US"/>
            <w:storeMappedDataAs w:val="dateTime"/>
            <w:calendar w:val="gregorian"/>
          </w:date>
        </w:sdtPr>
        <w:sdtContent>
          <w:r w:rsidR="004D4029">
            <w:t xml:space="preserve">March </w:t>
          </w:r>
          <w:r w:rsidR="00CA3BAE">
            <w:t>28</w:t>
          </w:r>
          <w:r w:rsidR="00FA36DA">
            <w:t>, 2013</w:t>
          </w:r>
        </w:sdtContent>
      </w:sdt>
    </w:p>
    <w:p w:rsidR="005508A5" w:rsidRDefault="005508A5"/>
    <w:p w:rsidR="0043214B" w:rsidRDefault="00AF39F7">
      <w:r>
        <w:t xml:space="preserve">Dear </w:t>
      </w:r>
      <w:r w:rsidR="00137540">
        <w:t>Recruiter</w:t>
      </w:r>
      <w:r w:rsidR="00CA3BAE">
        <w:t>.</w:t>
      </w:r>
    </w:p>
    <w:p w:rsidR="0043214B" w:rsidRDefault="0043214B"/>
    <w:p w:rsidR="005508A5" w:rsidRDefault="00786AE1">
      <w:pPr>
        <w:pStyle w:val="BodyCopy"/>
      </w:pPr>
      <w:r>
        <w:t>Here are s</w:t>
      </w:r>
      <w:r w:rsidR="00C77899">
        <w:t xml:space="preserve">ome specific </w:t>
      </w:r>
      <w:r>
        <w:t>academic projects that I have done in the past</w:t>
      </w:r>
      <w:r w:rsidR="00C77899">
        <w:t>:</w:t>
      </w:r>
    </w:p>
    <w:p w:rsidR="00FA36DA" w:rsidRPr="00FA36DA" w:rsidRDefault="00FA36DA" w:rsidP="00FA36DA">
      <w:pPr>
        <w:pStyle w:val="BulletedList"/>
        <w:rPr>
          <w:b/>
          <w:u w:val="single"/>
        </w:rPr>
      </w:pPr>
      <w:r>
        <w:t>We team of 3 member developed</w:t>
      </w:r>
      <w:r w:rsidRPr="00A1604E">
        <w:t xml:space="preserve"> an application</w:t>
      </w:r>
      <w:r>
        <w:t xml:space="preserve"> which was a part of Database management system course</w:t>
      </w:r>
      <w:r w:rsidRPr="00A1604E">
        <w:t xml:space="preserve"> where students can submit their I-9 (This form is mandatory before you start working in USA) form online.</w:t>
      </w:r>
      <w:r>
        <w:t xml:space="preserve"> At first the student to work on-campus has to fill a I9 form by going to the career center and then submit the form to the employer and then once employer verifies the details then student can start working. This whole process had to be done manually and could take lot of time. So main aim behind this project was to make very user friendly and very less time consuming.</w:t>
      </w:r>
      <w:r w:rsidRPr="00A1604E">
        <w:t xml:space="preserve"> </w:t>
      </w:r>
      <w:r>
        <w:t>Backend database was developed in MySQL and frontend was done using JSPs and CSS for formatting.</w:t>
      </w:r>
    </w:p>
    <w:p w:rsidR="005508A5" w:rsidRPr="00FA36DA" w:rsidRDefault="00FA36DA">
      <w:pPr>
        <w:pStyle w:val="BulletedList"/>
      </w:pPr>
      <w:r w:rsidRPr="00FA36DA">
        <w:rPr>
          <w:rFonts w:cstheme="minorHAnsi"/>
          <w:sz w:val="20"/>
          <w:szCs w:val="20"/>
        </w:rPr>
        <w:t>Real-time Hand gesture detection system: -</w:t>
      </w:r>
      <w:r w:rsidRPr="0036614A">
        <w:rPr>
          <w:rFonts w:cstheme="minorHAnsi"/>
          <w:sz w:val="20"/>
          <w:szCs w:val="20"/>
        </w:rPr>
        <w:t xml:space="preserve"> This project is done using </w:t>
      </w:r>
      <w:r w:rsidRPr="00FA36DA">
        <w:rPr>
          <w:rFonts w:cstheme="minorHAnsi"/>
          <w:sz w:val="20"/>
          <w:szCs w:val="20"/>
        </w:rPr>
        <w:t>C#</w:t>
      </w:r>
      <w:r w:rsidRPr="0036614A">
        <w:rPr>
          <w:rFonts w:cstheme="minorHAnsi"/>
          <w:sz w:val="20"/>
          <w:szCs w:val="20"/>
        </w:rPr>
        <w:t xml:space="preserve"> technology, it is the final year project included in our curriculum.</w:t>
      </w:r>
      <w:r>
        <w:rPr>
          <w:rFonts w:cstheme="minorHAnsi"/>
          <w:sz w:val="20"/>
          <w:szCs w:val="20"/>
        </w:rPr>
        <w:t xml:space="preserve"> This project is based on human computer interaction. </w:t>
      </w:r>
      <w:r w:rsidRPr="0036614A">
        <w:rPr>
          <w:rFonts w:cstheme="minorHAnsi"/>
          <w:sz w:val="20"/>
          <w:szCs w:val="20"/>
        </w:rPr>
        <w:t>It detects in real-time different hand gestures through a web-cam and performs a set of related events.</w:t>
      </w:r>
      <w:r>
        <w:rPr>
          <w:rFonts w:cstheme="minorHAnsi"/>
          <w:sz w:val="20"/>
          <w:szCs w:val="20"/>
        </w:rPr>
        <w:t xml:space="preserve"> Skin detection algorithm was</w:t>
      </w:r>
      <w:r w:rsidR="008729E0">
        <w:rPr>
          <w:rFonts w:cstheme="minorHAnsi"/>
          <w:sz w:val="20"/>
          <w:szCs w:val="20"/>
        </w:rPr>
        <w:t xml:space="preserve"> used to detect hand and the Gau</w:t>
      </w:r>
      <w:r>
        <w:rPr>
          <w:rFonts w:cstheme="minorHAnsi"/>
          <w:sz w:val="20"/>
          <w:szCs w:val="20"/>
        </w:rPr>
        <w:t>ssian filter was used to remove the noise from the image.</w:t>
      </w:r>
    </w:p>
    <w:p w:rsidR="005508A5" w:rsidRPr="00C033CB" w:rsidRDefault="00C033CB" w:rsidP="00C033CB">
      <w:pPr>
        <w:pStyle w:val="BulletedList"/>
        <w:rPr>
          <w:b/>
          <w:u w:val="single"/>
        </w:rPr>
      </w:pPr>
      <w:r w:rsidRPr="00B23750">
        <w:t xml:space="preserve">Accomplished a project titled </w:t>
      </w:r>
      <w:r w:rsidRPr="00C033CB">
        <w:t>Sales and Inventory management system</w:t>
      </w:r>
      <w:r w:rsidRPr="00B23750">
        <w:t xml:space="preserve"> as a part of final year engineering diploma performed.</w:t>
      </w:r>
      <w:r>
        <w:t xml:space="preserve"> It is a typical sales and inventory management system which can be used at a super markets like COSTCO or WALMART, It keeps track of all the products in stock and all the products be sold and also prints receipts.</w:t>
      </w:r>
      <w:r w:rsidRPr="00B23750">
        <w:t xml:space="preserve"> </w:t>
      </w:r>
      <w:r>
        <w:t>Front end was developed using Java Swing and AWT components and the backend was SQL 2006.</w:t>
      </w:r>
    </w:p>
    <w:p w:rsidR="0092284F" w:rsidRDefault="00F66AA2" w:rsidP="0092284F">
      <w:pPr>
        <w:pStyle w:val="BulletedList"/>
        <w:rPr>
          <w:u w:val="single"/>
        </w:rPr>
      </w:pPr>
      <w:r>
        <w:t>Accomplished a m</w:t>
      </w:r>
      <w:r w:rsidRPr="00B23750">
        <w:t xml:space="preserve">ini </w:t>
      </w:r>
      <w:r>
        <w:t>project under Software Testing and Quality Assurance on Automated payroll system, in which I developed Test case and reviewed it</w:t>
      </w:r>
      <w:r w:rsidRPr="00B23750">
        <w:t>.</w:t>
      </w:r>
      <w:r>
        <w:t xml:space="preserve"> Black box, White box and Mutation testing was also done.</w:t>
      </w:r>
    </w:p>
    <w:p w:rsidR="0092284F" w:rsidRPr="000C41D7" w:rsidRDefault="001A05DA" w:rsidP="0092284F">
      <w:pPr>
        <w:pStyle w:val="BulletedList"/>
        <w:rPr>
          <w:u w:val="single"/>
        </w:rPr>
      </w:pPr>
      <w:r>
        <w:t>In my undergrad, I had a course on Linux work shop, in which I learned basic linux commands.</w:t>
      </w:r>
      <w:r w:rsidR="0092284F">
        <w:t xml:space="preserve"> I also had two courses of Programming in C and Object oriented programming in which I learned a</w:t>
      </w:r>
      <w:r w:rsidR="004956B5">
        <w:t xml:space="preserve"> great deal in</w:t>
      </w:r>
      <w:r w:rsidR="0092284F">
        <w:t xml:space="preserve"> both</w:t>
      </w:r>
      <w:r w:rsidR="004956B5">
        <w:t xml:space="preserve"> C and C++</w:t>
      </w:r>
      <w:r w:rsidR="00FD1A82">
        <w:t>.</w:t>
      </w:r>
    </w:p>
    <w:p w:rsidR="000C41D7" w:rsidRPr="00E53AF1" w:rsidRDefault="000C41D7" w:rsidP="00E53AF1">
      <w:pPr>
        <w:pStyle w:val="BulletedList"/>
        <w:rPr>
          <w:u w:val="single"/>
        </w:rPr>
      </w:pPr>
      <w:r>
        <w:t xml:space="preserve">I also had few courses such as Convergence of Technologies in Network Communications and Networking technology in </w:t>
      </w:r>
      <w:r w:rsidR="008729E0">
        <w:t>Digital</w:t>
      </w:r>
      <w:r>
        <w:t xml:space="preserve"> Devices which gave me a very good understanding of protocols used in computer networking such </w:t>
      </w:r>
      <w:r w:rsidR="001D626B">
        <w:t xml:space="preserve">as </w:t>
      </w:r>
      <w:r>
        <w:t>TCP/IP,UDP, SNMP, SMTP etc.</w:t>
      </w:r>
    </w:p>
    <w:p w:rsidR="005508A5" w:rsidRDefault="00C77899">
      <w:pPr>
        <w:pStyle w:val="BodyCopy"/>
      </w:pPr>
      <w:r>
        <w:t>. I’ve enclosed my resume for your review. I look forward to hearing from you.</w:t>
      </w:r>
    </w:p>
    <w:p w:rsidR="005508A5" w:rsidRDefault="00C77899">
      <w:pPr>
        <w:pStyle w:val="Closure"/>
      </w:pPr>
      <w:r>
        <w:t>Sincerely,</w:t>
      </w:r>
    </w:p>
    <w:sdt>
      <w:sdtPr>
        <w:alias w:val="Author"/>
        <w:id w:val="4828319"/>
        <w:placeholder>
          <w:docPart w:val="552B9D7B9F354C4CB765EDF961E85712"/>
        </w:placeholder>
        <w:dataBinding w:prefixMappings="xmlns:ns0='http://schemas.openxmlformats.org/package/2006/metadata/core-properties' xmlns:ns1='http://purl.org/dc/elements/1.1/'" w:xpath="/ns0:coreProperties[1]/ns1:creator[1]" w:storeItemID="{6C3C8BC8-F283-45AE-878A-BAB7291924A1}"/>
        <w:text/>
      </w:sdtPr>
      <w:sdtContent>
        <w:p w:rsidR="00F66AA2" w:rsidRDefault="00FA36DA" w:rsidP="00F66AA2">
          <w:pPr>
            <w:pStyle w:val="Closure"/>
          </w:pPr>
          <w:r>
            <w:t>Hrishikesh Prakash Sardar</w:t>
          </w:r>
        </w:p>
      </w:sdtContent>
    </w:sdt>
    <w:sectPr w:rsidR="00F66AA2" w:rsidSect="005508A5">
      <w:pgSz w:w="12240" w:h="15840"/>
      <w:pgMar w:top="1080" w:right="2160" w:bottom="1440"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3A5" w:rsidRDefault="00EC13A5" w:rsidP="00F66AA2">
      <w:r>
        <w:separator/>
      </w:r>
    </w:p>
  </w:endnote>
  <w:endnote w:type="continuationSeparator" w:id="1">
    <w:p w:rsidR="00EC13A5" w:rsidRDefault="00EC13A5" w:rsidP="00F66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3A5" w:rsidRDefault="00EC13A5" w:rsidP="00F66AA2">
      <w:r>
        <w:separator/>
      </w:r>
    </w:p>
  </w:footnote>
  <w:footnote w:type="continuationSeparator" w:id="1">
    <w:p w:rsidR="00EC13A5" w:rsidRDefault="00EC13A5" w:rsidP="00F66A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96CFA7C"/>
    <w:lvl w:ilvl="0">
      <w:start w:val="1"/>
      <w:numFmt w:val="decimal"/>
      <w:lvlText w:val="%1."/>
      <w:lvlJc w:val="left"/>
      <w:pPr>
        <w:tabs>
          <w:tab w:val="num" w:pos="720"/>
        </w:tabs>
        <w:ind w:left="720" w:hanging="360"/>
      </w:pPr>
    </w:lvl>
  </w:abstractNum>
  <w:abstractNum w:abstractNumId="1">
    <w:nsid w:val="FFFFFF83"/>
    <w:multiLevelType w:val="singleLevel"/>
    <w:tmpl w:val="61EC11D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6A7A5060"/>
    <w:lvl w:ilvl="0">
      <w:start w:val="1"/>
      <w:numFmt w:val="decimal"/>
      <w:lvlText w:val="%1."/>
      <w:lvlJc w:val="left"/>
      <w:pPr>
        <w:tabs>
          <w:tab w:val="num" w:pos="360"/>
        </w:tabs>
        <w:ind w:left="360" w:hanging="360"/>
      </w:pPr>
    </w:lvl>
  </w:abstractNum>
  <w:abstractNum w:abstractNumId="3">
    <w:nsid w:val="FFFFFF89"/>
    <w:multiLevelType w:val="singleLevel"/>
    <w:tmpl w:val="59323944"/>
    <w:lvl w:ilvl="0">
      <w:start w:val="1"/>
      <w:numFmt w:val="bullet"/>
      <w:lvlText w:val=""/>
      <w:lvlJc w:val="left"/>
      <w:pPr>
        <w:tabs>
          <w:tab w:val="num" w:pos="360"/>
        </w:tabs>
        <w:ind w:left="360" w:hanging="360"/>
      </w:pPr>
      <w:rPr>
        <w:rFonts w:ascii="Symbol" w:hAnsi="Symbol" w:hint="default"/>
      </w:rPr>
    </w:lvl>
  </w:abstractNum>
  <w:abstractNum w:abstractNumId="4">
    <w:nsid w:val="111326E1"/>
    <w:multiLevelType w:val="hybridMultilevel"/>
    <w:tmpl w:val="5BDE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80DAA"/>
    <w:multiLevelType w:val="hybridMultilevel"/>
    <w:tmpl w:val="7BDC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D5688"/>
    <w:multiLevelType w:val="hybridMultilevel"/>
    <w:tmpl w:val="CB7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16E13"/>
    <w:multiLevelType w:val="hybridMultilevel"/>
    <w:tmpl w:val="4E28D91E"/>
    <w:lvl w:ilvl="0" w:tplc="E01AF61E">
      <w:start w:val="1"/>
      <w:numFmt w:val="bullet"/>
      <w:pStyle w:val="BulletedLis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1"/>
  <w:defaultTabStop w:val="720"/>
  <w:characterSpacingControl w:val="doNotCompress"/>
  <w:footnotePr>
    <w:footnote w:id="0"/>
    <w:footnote w:id="1"/>
  </w:footnotePr>
  <w:endnotePr>
    <w:endnote w:id="0"/>
    <w:endnote w:id="1"/>
  </w:endnotePr>
  <w:compat>
    <w:doNotSnapToGridInCell/>
    <w:doNotWrapTextWithPunct/>
    <w:doNotUseEastAsianBreakRules/>
    <w:growAutofit/>
  </w:compat>
  <w:rsids>
    <w:rsidRoot w:val="00FA36DA"/>
    <w:rsid w:val="00061087"/>
    <w:rsid w:val="00061BE2"/>
    <w:rsid w:val="00065DD8"/>
    <w:rsid w:val="000937E3"/>
    <w:rsid w:val="000A43E7"/>
    <w:rsid w:val="000B3A8E"/>
    <w:rsid w:val="000C41D7"/>
    <w:rsid w:val="000C56E0"/>
    <w:rsid w:val="00137540"/>
    <w:rsid w:val="00163E16"/>
    <w:rsid w:val="001832B2"/>
    <w:rsid w:val="001A05DA"/>
    <w:rsid w:val="001D626B"/>
    <w:rsid w:val="00241CCE"/>
    <w:rsid w:val="00260D07"/>
    <w:rsid w:val="0026740D"/>
    <w:rsid w:val="002C4ABC"/>
    <w:rsid w:val="003C22CB"/>
    <w:rsid w:val="003D5C75"/>
    <w:rsid w:val="0043214B"/>
    <w:rsid w:val="004956B5"/>
    <w:rsid w:val="004C6981"/>
    <w:rsid w:val="004D4029"/>
    <w:rsid w:val="005508A5"/>
    <w:rsid w:val="0065151E"/>
    <w:rsid w:val="007165AD"/>
    <w:rsid w:val="00750FB7"/>
    <w:rsid w:val="0078394F"/>
    <w:rsid w:val="00786AE1"/>
    <w:rsid w:val="00794FA3"/>
    <w:rsid w:val="007A5718"/>
    <w:rsid w:val="007B4AE8"/>
    <w:rsid w:val="00801317"/>
    <w:rsid w:val="008413BC"/>
    <w:rsid w:val="008525FC"/>
    <w:rsid w:val="008729E0"/>
    <w:rsid w:val="0089610B"/>
    <w:rsid w:val="008C1B33"/>
    <w:rsid w:val="008E3D24"/>
    <w:rsid w:val="00912A39"/>
    <w:rsid w:val="0092284F"/>
    <w:rsid w:val="00960FAA"/>
    <w:rsid w:val="009B35C1"/>
    <w:rsid w:val="009F6084"/>
    <w:rsid w:val="00A15E74"/>
    <w:rsid w:val="00A5074E"/>
    <w:rsid w:val="00A856FF"/>
    <w:rsid w:val="00A87FAA"/>
    <w:rsid w:val="00AC4559"/>
    <w:rsid w:val="00AE06F1"/>
    <w:rsid w:val="00AF39F7"/>
    <w:rsid w:val="00B15245"/>
    <w:rsid w:val="00B157A5"/>
    <w:rsid w:val="00B55360"/>
    <w:rsid w:val="00B567E6"/>
    <w:rsid w:val="00B8437C"/>
    <w:rsid w:val="00BA3376"/>
    <w:rsid w:val="00BE7A82"/>
    <w:rsid w:val="00C033CB"/>
    <w:rsid w:val="00C77899"/>
    <w:rsid w:val="00CA3BAE"/>
    <w:rsid w:val="00CD7FDE"/>
    <w:rsid w:val="00D362C1"/>
    <w:rsid w:val="00D42D90"/>
    <w:rsid w:val="00D9252D"/>
    <w:rsid w:val="00DA36C3"/>
    <w:rsid w:val="00E509FC"/>
    <w:rsid w:val="00E53AF1"/>
    <w:rsid w:val="00EC13A5"/>
    <w:rsid w:val="00F24E4A"/>
    <w:rsid w:val="00F661EF"/>
    <w:rsid w:val="00F66AA2"/>
    <w:rsid w:val="00FA2191"/>
    <w:rsid w:val="00FA36DA"/>
    <w:rsid w:val="00FD1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Salutation" w:semiHidden="0" w:unhideWhenUsed="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8A5"/>
    <w:pPr>
      <w:spacing w:after="0" w:line="240" w:lineRule="auto"/>
    </w:pPr>
    <w:rPr>
      <w:rFonts w:eastAsia="Times New Roman" w:cs="Times New Roman"/>
      <w:sz w:val="18"/>
      <w:szCs w:val="24"/>
    </w:rPr>
  </w:style>
  <w:style w:type="paragraph" w:styleId="Heading1">
    <w:name w:val="heading 1"/>
    <w:basedOn w:val="Normal"/>
    <w:link w:val="Heading1Char"/>
    <w:uiPriority w:val="9"/>
    <w:qFormat/>
    <w:rsid w:val="000C56E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8A5"/>
    <w:rPr>
      <w:color w:val="808080"/>
    </w:rPr>
  </w:style>
  <w:style w:type="paragraph" w:styleId="BalloonText">
    <w:name w:val="Balloon Text"/>
    <w:basedOn w:val="Normal"/>
    <w:link w:val="BalloonTextChar"/>
    <w:uiPriority w:val="99"/>
    <w:semiHidden/>
    <w:unhideWhenUsed/>
    <w:rsid w:val="005508A5"/>
    <w:rPr>
      <w:rFonts w:ascii="Tahoma" w:hAnsi="Tahoma" w:cs="Tahoma"/>
      <w:sz w:val="16"/>
      <w:szCs w:val="16"/>
    </w:rPr>
  </w:style>
  <w:style w:type="character" w:customStyle="1" w:styleId="BalloonTextChar">
    <w:name w:val="Balloon Text Char"/>
    <w:basedOn w:val="DefaultParagraphFont"/>
    <w:link w:val="BalloonText"/>
    <w:uiPriority w:val="99"/>
    <w:semiHidden/>
    <w:rsid w:val="005508A5"/>
    <w:rPr>
      <w:rFonts w:ascii="Tahoma" w:eastAsia="Times New Roman" w:hAnsi="Tahoma" w:cs="Tahoma"/>
      <w:sz w:val="16"/>
      <w:szCs w:val="16"/>
    </w:rPr>
  </w:style>
  <w:style w:type="paragraph" w:customStyle="1" w:styleId="Enclosure">
    <w:name w:val="Enclosure"/>
    <w:basedOn w:val="Normal"/>
    <w:qFormat/>
    <w:rsid w:val="005508A5"/>
    <w:pPr>
      <w:spacing w:before="1200"/>
    </w:pPr>
    <w:rPr>
      <w:caps/>
      <w:spacing w:val="10"/>
      <w:sz w:val="14"/>
    </w:rPr>
  </w:style>
  <w:style w:type="paragraph" w:customStyle="1" w:styleId="Closure">
    <w:name w:val="Closure"/>
    <w:basedOn w:val="Normal"/>
    <w:qFormat/>
    <w:rsid w:val="005508A5"/>
    <w:pPr>
      <w:spacing w:before="600"/>
    </w:pPr>
    <w:rPr>
      <w:i/>
    </w:rPr>
  </w:style>
  <w:style w:type="paragraph" w:customStyle="1" w:styleId="RecipientName-Address">
    <w:name w:val="Recipient Name - Address"/>
    <w:basedOn w:val="Normal"/>
    <w:qFormat/>
    <w:rsid w:val="005508A5"/>
    <w:pPr>
      <w:spacing w:before="600"/>
    </w:pPr>
    <w:rPr>
      <w:b/>
      <w:spacing w:val="10"/>
    </w:rPr>
  </w:style>
  <w:style w:type="paragraph" w:customStyle="1" w:styleId="BodyCopy">
    <w:name w:val="Body Copy"/>
    <w:basedOn w:val="Normal"/>
    <w:qFormat/>
    <w:rsid w:val="005508A5"/>
    <w:pPr>
      <w:spacing w:after="200" w:line="264" w:lineRule="auto"/>
    </w:pPr>
  </w:style>
  <w:style w:type="paragraph" w:customStyle="1" w:styleId="BulletedList">
    <w:name w:val="Bulleted List"/>
    <w:basedOn w:val="BodyCopy"/>
    <w:qFormat/>
    <w:rsid w:val="005508A5"/>
    <w:pPr>
      <w:numPr>
        <w:numId w:val="6"/>
      </w:numPr>
      <w:contextualSpacing/>
    </w:pPr>
  </w:style>
  <w:style w:type="paragraph" w:customStyle="1" w:styleId="Greeting">
    <w:name w:val="Greeting"/>
    <w:basedOn w:val="Normal"/>
    <w:qFormat/>
    <w:rsid w:val="005508A5"/>
    <w:pPr>
      <w:spacing w:before="600" w:after="200"/>
    </w:pPr>
  </w:style>
  <w:style w:type="paragraph" w:customStyle="1" w:styleId="RecipeintTitle">
    <w:name w:val="Recipeint Title"/>
    <w:basedOn w:val="Normal"/>
    <w:qFormat/>
    <w:rsid w:val="005508A5"/>
    <w:rPr>
      <w:i/>
    </w:rPr>
  </w:style>
  <w:style w:type="paragraph" w:customStyle="1" w:styleId="DateofLetter">
    <w:name w:val="Date of Letter"/>
    <w:basedOn w:val="Normal"/>
    <w:qFormat/>
    <w:rsid w:val="005508A5"/>
    <w:pPr>
      <w:spacing w:before="1200"/>
    </w:pPr>
  </w:style>
  <w:style w:type="paragraph" w:customStyle="1" w:styleId="Bold">
    <w:name w:val="Bold"/>
    <w:basedOn w:val="BodyCopy"/>
    <w:qFormat/>
    <w:rsid w:val="005508A5"/>
    <w:pPr>
      <w:spacing w:after="0" w:line="240" w:lineRule="auto"/>
    </w:pPr>
    <w:rPr>
      <w:b/>
      <w:spacing w:val="10"/>
    </w:rPr>
  </w:style>
  <w:style w:type="paragraph" w:styleId="NoSpacing">
    <w:name w:val="No Spacing"/>
    <w:uiPriority w:val="1"/>
    <w:qFormat/>
    <w:rsid w:val="00FA36DA"/>
    <w:pPr>
      <w:spacing w:after="0" w:line="240" w:lineRule="auto"/>
    </w:pPr>
  </w:style>
  <w:style w:type="paragraph" w:styleId="Header">
    <w:name w:val="header"/>
    <w:basedOn w:val="Normal"/>
    <w:link w:val="HeaderChar"/>
    <w:uiPriority w:val="99"/>
    <w:semiHidden/>
    <w:unhideWhenUsed/>
    <w:rsid w:val="00F66AA2"/>
    <w:pPr>
      <w:tabs>
        <w:tab w:val="center" w:pos="4680"/>
        <w:tab w:val="right" w:pos="9360"/>
      </w:tabs>
    </w:pPr>
  </w:style>
  <w:style w:type="character" w:customStyle="1" w:styleId="HeaderChar">
    <w:name w:val="Header Char"/>
    <w:basedOn w:val="DefaultParagraphFont"/>
    <w:link w:val="Header"/>
    <w:uiPriority w:val="99"/>
    <w:semiHidden/>
    <w:rsid w:val="00F66AA2"/>
    <w:rPr>
      <w:rFonts w:eastAsia="Times New Roman" w:cs="Times New Roman"/>
      <w:sz w:val="18"/>
      <w:szCs w:val="24"/>
    </w:rPr>
  </w:style>
  <w:style w:type="paragraph" w:styleId="Footer">
    <w:name w:val="footer"/>
    <w:basedOn w:val="Normal"/>
    <w:link w:val="FooterChar"/>
    <w:uiPriority w:val="99"/>
    <w:semiHidden/>
    <w:unhideWhenUsed/>
    <w:rsid w:val="00F66AA2"/>
    <w:pPr>
      <w:tabs>
        <w:tab w:val="center" w:pos="4680"/>
        <w:tab w:val="right" w:pos="9360"/>
      </w:tabs>
    </w:pPr>
  </w:style>
  <w:style w:type="character" w:customStyle="1" w:styleId="FooterChar">
    <w:name w:val="Footer Char"/>
    <w:basedOn w:val="DefaultParagraphFont"/>
    <w:link w:val="Footer"/>
    <w:uiPriority w:val="99"/>
    <w:semiHidden/>
    <w:rsid w:val="00F66AA2"/>
    <w:rPr>
      <w:rFonts w:eastAsia="Times New Roman" w:cs="Times New Roman"/>
      <w:sz w:val="18"/>
      <w:szCs w:val="24"/>
    </w:rPr>
  </w:style>
  <w:style w:type="character" w:customStyle="1" w:styleId="Heading1Char">
    <w:name w:val="Heading 1 Char"/>
    <w:basedOn w:val="DefaultParagraphFont"/>
    <w:link w:val="Heading1"/>
    <w:uiPriority w:val="9"/>
    <w:rsid w:val="000C56E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29986385">
      <w:bodyDiv w:val="1"/>
      <w:marLeft w:val="0"/>
      <w:marRight w:val="0"/>
      <w:marTop w:val="0"/>
      <w:marBottom w:val="0"/>
      <w:divBdr>
        <w:top w:val="none" w:sz="0" w:space="0" w:color="auto"/>
        <w:left w:val="none" w:sz="0" w:space="0" w:color="auto"/>
        <w:bottom w:val="none" w:sz="0" w:space="0" w:color="auto"/>
        <w:right w:val="none" w:sz="0" w:space="0" w:color="auto"/>
      </w:divBdr>
    </w:div>
    <w:div w:id="1143623586">
      <w:bodyDiv w:val="1"/>
      <w:marLeft w:val="0"/>
      <w:marRight w:val="0"/>
      <w:marTop w:val="0"/>
      <w:marBottom w:val="0"/>
      <w:divBdr>
        <w:top w:val="none" w:sz="0" w:space="0" w:color="auto"/>
        <w:left w:val="none" w:sz="0" w:space="0" w:color="auto"/>
        <w:bottom w:val="none" w:sz="0" w:space="0" w:color="auto"/>
        <w:right w:val="none" w:sz="0" w:space="0" w:color="auto"/>
      </w:divBdr>
    </w:div>
    <w:div w:id="1295327194">
      <w:bodyDiv w:val="1"/>
      <w:marLeft w:val="0"/>
      <w:marRight w:val="0"/>
      <w:marTop w:val="0"/>
      <w:marBottom w:val="0"/>
      <w:divBdr>
        <w:top w:val="none" w:sz="0" w:space="0" w:color="auto"/>
        <w:left w:val="none" w:sz="0" w:space="0" w:color="auto"/>
        <w:bottom w:val="none" w:sz="0" w:space="0" w:color="auto"/>
        <w:right w:val="none" w:sz="0" w:space="0" w:color="auto"/>
      </w:divBdr>
    </w:div>
    <w:div w:id="19700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alavista\AppData\Roaming\Microsoft\Templates\CoverLetter_ResponseTo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CC9905817D4116B018FF674C6CB68A"/>
        <w:category>
          <w:name w:val="General"/>
          <w:gallery w:val="placeholder"/>
        </w:category>
        <w:types>
          <w:type w:val="bbPlcHdr"/>
        </w:types>
        <w:behaviors>
          <w:behavior w:val="content"/>
        </w:behaviors>
        <w:guid w:val="{9E294CBC-5EA3-442A-9C81-1AEDF224BA7E}"/>
      </w:docPartPr>
      <w:docPartBody>
        <w:p w:rsidR="003E19D6" w:rsidRDefault="00B72658">
          <w:pPr>
            <w:pStyle w:val="C6CC9905817D4116B018FF674C6CB68A"/>
          </w:pPr>
          <w:r>
            <w:t>[Your Name]</w:t>
          </w:r>
        </w:p>
      </w:docPartBody>
    </w:docPart>
    <w:docPart>
      <w:docPartPr>
        <w:name w:val="C8F25E9B65D04ACAB9AA796096344CF6"/>
        <w:category>
          <w:name w:val="General"/>
          <w:gallery w:val="placeholder"/>
        </w:category>
        <w:types>
          <w:type w:val="bbPlcHdr"/>
        </w:types>
        <w:behaviors>
          <w:behavior w:val="content"/>
        </w:behaviors>
        <w:guid w:val="{769C9EE4-525C-4BE5-A02A-A84545D49672}"/>
      </w:docPartPr>
      <w:docPartBody>
        <w:p w:rsidR="003E19D6" w:rsidRDefault="00B72658">
          <w:pPr>
            <w:pStyle w:val="C8F25E9B65D04ACAB9AA796096344CF6"/>
          </w:pPr>
          <w:r>
            <w:t>[Pick the date]</w:t>
          </w:r>
        </w:p>
      </w:docPartBody>
    </w:docPart>
    <w:docPart>
      <w:docPartPr>
        <w:name w:val="552B9D7B9F354C4CB765EDF961E85712"/>
        <w:category>
          <w:name w:val="General"/>
          <w:gallery w:val="placeholder"/>
        </w:category>
        <w:types>
          <w:type w:val="bbPlcHdr"/>
        </w:types>
        <w:behaviors>
          <w:behavior w:val="content"/>
        </w:behaviors>
        <w:guid w:val="{0374B358-493B-4531-A62F-43592F3D9D3A}"/>
      </w:docPartPr>
      <w:docPartBody>
        <w:p w:rsidR="003E19D6" w:rsidRDefault="00B72658">
          <w:pPr>
            <w:pStyle w:val="552B9D7B9F354C4CB765EDF961E85712"/>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2658"/>
    <w:rsid w:val="000521A3"/>
    <w:rsid w:val="000F138C"/>
    <w:rsid w:val="001911D3"/>
    <w:rsid w:val="001C737F"/>
    <w:rsid w:val="001E3703"/>
    <w:rsid w:val="00317743"/>
    <w:rsid w:val="00367CFA"/>
    <w:rsid w:val="003C31BF"/>
    <w:rsid w:val="003E19D6"/>
    <w:rsid w:val="004E3B87"/>
    <w:rsid w:val="00531788"/>
    <w:rsid w:val="00610FCA"/>
    <w:rsid w:val="006261A8"/>
    <w:rsid w:val="00663B7E"/>
    <w:rsid w:val="00752356"/>
    <w:rsid w:val="007D3732"/>
    <w:rsid w:val="00AE0405"/>
    <w:rsid w:val="00B72658"/>
    <w:rsid w:val="00CB19C2"/>
    <w:rsid w:val="00D8196C"/>
    <w:rsid w:val="00F55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C9905817D4116B018FF674C6CB68A">
    <w:name w:val="C6CC9905817D4116B018FF674C6CB68A"/>
    <w:rsid w:val="003E19D6"/>
  </w:style>
  <w:style w:type="paragraph" w:customStyle="1" w:styleId="C514D3963BDB4EDF8CD9984810FDE2BA">
    <w:name w:val="C514D3963BDB4EDF8CD9984810FDE2BA"/>
    <w:rsid w:val="003E19D6"/>
  </w:style>
  <w:style w:type="paragraph" w:customStyle="1" w:styleId="ACCF501057DD408C9DED77F5126D96DC">
    <w:name w:val="ACCF501057DD408C9DED77F5126D96DC"/>
    <w:rsid w:val="003E19D6"/>
  </w:style>
  <w:style w:type="paragraph" w:customStyle="1" w:styleId="C8F25E9B65D04ACAB9AA796096344CF6">
    <w:name w:val="C8F25E9B65D04ACAB9AA796096344CF6"/>
    <w:rsid w:val="003E19D6"/>
  </w:style>
  <w:style w:type="paragraph" w:customStyle="1" w:styleId="EE12614E1AEA4ABF8E4D3F62E43E0849">
    <w:name w:val="EE12614E1AEA4ABF8E4D3F62E43E0849"/>
    <w:rsid w:val="003E19D6"/>
  </w:style>
  <w:style w:type="paragraph" w:customStyle="1" w:styleId="FC03613CDA0F4D90A6C3CD2490BBB2A3">
    <w:name w:val="FC03613CDA0F4D90A6C3CD2490BBB2A3"/>
    <w:rsid w:val="003E19D6"/>
  </w:style>
  <w:style w:type="paragraph" w:customStyle="1" w:styleId="02403024600C4CC1817E92880102CBB5">
    <w:name w:val="02403024600C4CC1817E92880102CBB5"/>
    <w:rsid w:val="003E19D6"/>
  </w:style>
  <w:style w:type="paragraph" w:customStyle="1" w:styleId="ACA5FBE586454BB49E7920E53823CD8F">
    <w:name w:val="ACA5FBE586454BB49E7920E53823CD8F"/>
    <w:rsid w:val="003E19D6"/>
  </w:style>
  <w:style w:type="paragraph" w:customStyle="1" w:styleId="6E22E58448F9489F80B49D17E901C0C7">
    <w:name w:val="6E22E58448F9489F80B49D17E901C0C7"/>
    <w:rsid w:val="003E19D6"/>
  </w:style>
  <w:style w:type="paragraph" w:customStyle="1" w:styleId="A5BB212DB06342E5B578F274E9DCCB49">
    <w:name w:val="A5BB212DB06342E5B578F274E9DCCB49"/>
    <w:rsid w:val="003E19D6"/>
  </w:style>
  <w:style w:type="paragraph" w:customStyle="1" w:styleId="552B9D7B9F354C4CB765EDF961E85712">
    <w:name w:val="552B9D7B9F354C4CB765EDF961E85712"/>
    <w:rsid w:val="003E19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2013-03-28T00:00:00</PublishDate>
  <Abstract/>
  <CompanyAddress/>
  <CompanyPhone/>
  <CompanyFax/>
  <CompanyEmail/>
</CoverPageProperties>
</file>

<file path=customXml/item2.xml><?xml version="1.0" encoding="utf-8"?>
<t:templateProperties xmlns:t="http://schemas.microsoft.com/templates/2006/recipientData">
  <t:recipientName>Al Donovan</t:recipientName>
</t: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6CC5-D3C5-43BB-AF4E-26D9B320BDC6}">
  <ds:schemaRefs>
    <ds:schemaRef ds:uri="http://schemas.microsoft.com/templates/2006/recipientData"/>
  </ds:schemaRefs>
</ds:datastoreItem>
</file>

<file path=customXml/itemProps3.xml><?xml version="1.0" encoding="utf-8"?>
<ds:datastoreItem xmlns:ds="http://schemas.openxmlformats.org/officeDocument/2006/customXml" ds:itemID="{20E68985-46E5-47E6-AACB-E1851FD64AF5}">
  <ds:schemaRefs>
    <ds:schemaRef ds:uri="http://schemas.microsoft.com/sharepoint/v3/contenttype/forms"/>
  </ds:schemaRefs>
</ds:datastoreItem>
</file>

<file path=customXml/itemProps4.xml><?xml version="1.0" encoding="utf-8"?>
<ds:datastoreItem xmlns:ds="http://schemas.openxmlformats.org/officeDocument/2006/customXml" ds:itemID="{7AABDAF8-8CCC-4D59-81C5-F4F279AA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CoverLetter_ResponseToAd.dotx</Template>
  <TotalTime>74</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Cover letter in response to ad, short</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in response to ad, short</dc:title>
  <dc:creator>Hrishikesh Prakash Sardar</dc:creator>
  <cp:lastModifiedBy>Astalavista</cp:lastModifiedBy>
  <cp:revision>33</cp:revision>
  <cp:lastPrinted>2013-03-07T05:33:00Z</cp:lastPrinted>
  <dcterms:created xsi:type="dcterms:W3CDTF">2013-03-07T04:28:00Z</dcterms:created>
  <dcterms:modified xsi:type="dcterms:W3CDTF">2013-03-29T02:52:00Z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TC101686519990</vt:lpwstr>
  </property>
</Properties>
</file>